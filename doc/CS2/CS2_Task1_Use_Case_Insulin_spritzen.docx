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507E" w14:textId="2D128E58"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bookmarkStart w:id="0" w:name="_GoBack"/>
      <w:bookmarkEnd w:id="0"/>
    </w:p>
    <w:p w14:paraId="2D51CD6A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1D676289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642149B" w14:textId="77777777" w:rsidR="00864DCF" w:rsidRDefault="00E6085F" w:rsidP="00152130">
            <w:pPr>
              <w:pStyle w:val="Tabelle"/>
            </w:pPr>
            <w:r>
              <w:t xml:space="preserve">Nr. </w:t>
            </w:r>
            <w:proofErr w:type="spellStart"/>
            <w:r w:rsidR="00152130">
              <w:t>and</w:t>
            </w:r>
            <w:proofErr w:type="spellEnd"/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01D4186" w14:textId="77777777" w:rsidR="00864DCF" w:rsidRDefault="001339F5">
            <w:pPr>
              <w:pStyle w:val="Tabelle"/>
            </w:pPr>
            <w:r>
              <w:t>1</w:t>
            </w:r>
          </w:p>
        </w:tc>
      </w:tr>
      <w:tr w:rsidR="00864DCF" w14:paraId="7CC27E4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23BE5BB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EE9071B" w14:textId="77777777" w:rsidR="00864DCF" w:rsidRDefault="00EE5A51">
            <w:pPr>
              <w:pStyle w:val="Tabelle"/>
            </w:pPr>
            <w:r>
              <w:t>Insulin spritzen</w:t>
            </w:r>
          </w:p>
        </w:tc>
      </w:tr>
      <w:tr w:rsidR="00864DCF" w14:paraId="15576D83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C738A84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795B543" w14:textId="77777777" w:rsidR="00864DCF" w:rsidRDefault="00EE5A51">
            <w:pPr>
              <w:pStyle w:val="Tabelle"/>
            </w:pPr>
            <w:r>
              <w:t>Der Nutzer verabreicht sich über das PIP Insulin</w:t>
            </w:r>
          </w:p>
        </w:tc>
      </w:tr>
      <w:tr w:rsidR="00864DCF" w14:paraId="745C9ED7" w14:textId="77777777" w:rsidTr="00D35A0B">
        <w:trPr>
          <w:trHeight w:val="36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610E779" w14:textId="77777777" w:rsidR="00864DCF" w:rsidRDefault="00152130">
            <w:pPr>
              <w:pStyle w:val="Tabelle"/>
            </w:pPr>
            <w:proofErr w:type="spellStart"/>
            <w:r>
              <w:t>Actors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18CDF3A" w14:textId="0CDE8666" w:rsidR="00864DCF" w:rsidRDefault="004A75CD" w:rsidP="004A75CD">
            <w:pPr>
              <w:pStyle w:val="Tabelle"/>
            </w:pPr>
            <w:r>
              <w:t>Ben</w:t>
            </w:r>
            <w:r w:rsidR="00EE5A51">
              <w:t>utzer, Insulinpumpe(PIP)</w:t>
            </w:r>
            <w:r w:rsidR="00D35A0B">
              <w:t>, Sensor</w:t>
            </w:r>
          </w:p>
        </w:tc>
      </w:tr>
      <w:tr w:rsidR="00864DCF" w14:paraId="3743D6FA" w14:textId="77777777" w:rsidTr="004A75CD">
        <w:trPr>
          <w:trHeight w:val="60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0469817" w14:textId="77777777" w:rsidR="00864DCF" w:rsidRDefault="00152130" w:rsidP="00152130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F45791B" w14:textId="22D7678F" w:rsidR="00864DCF" w:rsidRDefault="00E60F8B">
            <w:pPr>
              <w:pStyle w:val="Tabelle"/>
            </w:pPr>
            <w:r>
              <w:t>PIP wurde gestartet und Messungen getätigt</w:t>
            </w:r>
          </w:p>
        </w:tc>
      </w:tr>
      <w:tr w:rsidR="00864DCF" w14:paraId="4A88D6E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09B0A50" w14:textId="77777777" w:rsidR="00864DCF" w:rsidRDefault="00152130" w:rsidP="00152130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Postconditions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6E78292" w14:textId="77777777" w:rsidR="00864DCF" w:rsidRDefault="00EE5A51">
            <w:pPr>
              <w:pStyle w:val="Tabelle"/>
            </w:pPr>
            <w:r>
              <w:t>Blutzuckerspiegel wieder im guten Bereich</w:t>
            </w:r>
          </w:p>
        </w:tc>
      </w:tr>
    </w:tbl>
    <w:p w14:paraId="7EA96123" w14:textId="77777777" w:rsidR="00864DCF" w:rsidRDefault="00152130" w:rsidP="00152130">
      <w:pPr>
        <w:pStyle w:val="Nebentitel5"/>
        <w:ind w:left="0"/>
      </w:pPr>
      <w:proofErr w:type="spellStart"/>
      <w:r>
        <w:t>Steps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5267C49E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43007A45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45F7AF8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DFD1DA9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EE5A51" w14:paraId="1F76A07A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71EED4A3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058FD" w14:textId="40CF3902" w:rsidR="00EE5A51" w:rsidRDefault="00EE5A51" w:rsidP="00EE5A51">
            <w:pPr>
              <w:pStyle w:val="Tabelle"/>
            </w:pPr>
            <w:r>
              <w:t>PIP</w:t>
            </w:r>
            <w:r w:rsidR="00D35A0B">
              <w:t>, 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542D1C6" w14:textId="750CF34B" w:rsidR="00EE5A51" w:rsidRDefault="00D35A0B" w:rsidP="00EE5A51">
            <w:pPr>
              <w:pStyle w:val="Tabelle"/>
            </w:pPr>
            <w:r>
              <w:t>Empfängt Messdaten vom Sensor</w:t>
            </w:r>
          </w:p>
        </w:tc>
      </w:tr>
      <w:tr w:rsidR="00EE5A51" w14:paraId="79E2C3D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F7326D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64BBA" w14:textId="4F105DCB" w:rsidR="00EE5A51" w:rsidRDefault="00D35A0B" w:rsidP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A3E707" w14:textId="3CACABD2" w:rsidR="00EE5A51" w:rsidRDefault="00D35A0B" w:rsidP="00EE5A51">
            <w:pPr>
              <w:pStyle w:val="Tabelle"/>
            </w:pPr>
            <w:r>
              <w:t>Bewertet die empfangene</w:t>
            </w:r>
            <w:r w:rsidR="00E60F8B">
              <w:t>n</w:t>
            </w:r>
            <w:r>
              <w:t xml:space="preserve"> Messdaten</w:t>
            </w:r>
          </w:p>
        </w:tc>
      </w:tr>
      <w:tr w:rsidR="00EE5A51" w14:paraId="308DD1C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F25AF" w14:textId="77777777" w:rsidR="00EE5A51" w:rsidRPr="00844AC7" w:rsidRDefault="001339F5" w:rsidP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E5A51" w:rsidRPr="00844AC7"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56EB0" w14:textId="639C8EBF" w:rsidR="00EE5A51" w:rsidRPr="00844AC7" w:rsidRDefault="00D35A0B" w:rsidP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040DAF" w14:textId="534AF222" w:rsidR="00EE5A51" w:rsidRPr="00844AC7" w:rsidRDefault="00D35A0B" w:rsidP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 reagiert auf Messdaten</w:t>
            </w:r>
          </w:p>
        </w:tc>
      </w:tr>
      <w:tr w:rsidR="00864DCF" w14:paraId="60D369C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6C6DE" w14:textId="6033DAD7" w:rsidR="00864DCF" w:rsidRPr="00844AC7" w:rsidRDefault="001339F5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D35A0B" w:rsidRPr="00844AC7">
              <w:rPr>
                <w:color w:val="000000"/>
              </w:rPr>
              <w:t>3.1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8163B" w14:textId="77777777" w:rsidR="00864DCF" w:rsidRPr="00844AC7" w:rsidRDefault="00EE5A5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799844" w14:textId="405F5CAC" w:rsidR="00864DCF" w:rsidRPr="00844AC7" w:rsidRDefault="00D35A0B" w:rsidP="00D35A0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Verabreicht Insulin automatisch in den Kreislauf</w:t>
            </w:r>
          </w:p>
        </w:tc>
      </w:tr>
      <w:tr w:rsidR="00864DCF" w14:paraId="5FF8B4B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EDC7A" w14:textId="75B317E7" w:rsidR="00864DCF" w:rsidRPr="00844AC7" w:rsidRDefault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60F8B" w:rsidRPr="00844AC7">
              <w:rPr>
                <w:color w:val="000000"/>
              </w:rPr>
              <w:t>3.2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D0996" w14:textId="72E09B0B" w:rsidR="00864DCF" w:rsidRPr="00844AC7" w:rsidRDefault="00D35A0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 xml:space="preserve">PIP, </w:t>
            </w:r>
            <w:r w:rsidR="00E60F8B" w:rsidRPr="00844AC7">
              <w:rPr>
                <w:color w:val="000000"/>
              </w:rP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55B474" w14:textId="481D0FCD" w:rsidR="00B54276" w:rsidRPr="00844AC7" w:rsidRDefault="00D35A0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Fordert den Benutzer auf nochmals zu messen</w:t>
            </w:r>
          </w:p>
        </w:tc>
      </w:tr>
      <w:tr w:rsidR="00864DCF" w14:paraId="3395F0D4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A6E08" w14:textId="53D21564" w:rsidR="00864DCF" w:rsidRPr="00844AC7" w:rsidRDefault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60F8B" w:rsidRPr="00844AC7">
              <w:rPr>
                <w:color w:val="000000"/>
              </w:rPr>
              <w:t>3.3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C0BA9" w14:textId="3D8B8C26" w:rsidR="00864DCF" w:rsidRPr="00844AC7" w:rsidRDefault="00E60F8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PIP, 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783BAC" w14:textId="7C68AE05" w:rsidR="00864DCF" w:rsidRPr="00844AC7" w:rsidRDefault="00E60F8B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Fordert Benutzer auf manuell Insulin zu pumpen</w:t>
            </w:r>
          </w:p>
        </w:tc>
      </w:tr>
      <w:tr w:rsidR="00864DCF" w14:paraId="702ACF4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4C976" w14:textId="56E8E037" w:rsidR="00864DCF" w:rsidRDefault="00E60F8B">
            <w:pPr>
              <w:pStyle w:val="Tabelle"/>
            </w:pPr>
            <w:r>
              <w:t>1.3.4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1828A" w14:textId="3EEE751F" w:rsidR="00864DCF" w:rsidRDefault="00E60F8B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29DDB2" w14:textId="5BA66D32" w:rsidR="00864DCF" w:rsidRDefault="00E60F8B">
            <w:pPr>
              <w:pStyle w:val="Tabelle"/>
            </w:pPr>
            <w:r>
              <w:t>Standby bis zur nächsten Messung (Messungswerte – ok)</w:t>
            </w:r>
          </w:p>
        </w:tc>
      </w:tr>
      <w:tr w:rsidR="00864DCF" w14:paraId="0FC881C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EB9ED" w14:textId="0F93DF83" w:rsidR="00864DCF" w:rsidRDefault="00E60F8B">
            <w:pPr>
              <w:pStyle w:val="Tabelle"/>
            </w:pPr>
            <w:r>
              <w:t>1.</w:t>
            </w:r>
            <w:r w:rsidR="001F678F"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F7891" w14:textId="36F260FC" w:rsidR="00864DCF" w:rsidRDefault="001F678F">
            <w:pPr>
              <w:pStyle w:val="Tabelle"/>
            </w:pPr>
            <w:r>
              <w:t>PIP, 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910063" w14:textId="0B7F6676" w:rsidR="00864DCF" w:rsidRDefault="001F678F">
            <w:pPr>
              <w:pStyle w:val="Tabelle"/>
            </w:pPr>
            <w:r>
              <w:t>Zyklisches Messintervall</w:t>
            </w:r>
          </w:p>
        </w:tc>
      </w:tr>
      <w:tr w:rsidR="00864DCF" w14:paraId="4B5427B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852EB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1C9C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A5B66D" w14:textId="77777777" w:rsidR="00864DCF" w:rsidRDefault="00864DCF">
            <w:pPr>
              <w:pStyle w:val="Tabelle"/>
            </w:pPr>
          </w:p>
        </w:tc>
      </w:tr>
      <w:tr w:rsidR="00864DCF" w14:paraId="6B4E2C4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85B468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6FAD0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0A8F2" w14:textId="77777777" w:rsidR="00864DCF" w:rsidRDefault="00864DCF">
            <w:pPr>
              <w:pStyle w:val="Tabelle"/>
            </w:pPr>
          </w:p>
        </w:tc>
      </w:tr>
      <w:tr w:rsidR="00864DCF" w14:paraId="121F279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55A8A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F233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A5FE73" w14:textId="77777777" w:rsidR="00864DCF" w:rsidRDefault="00864DCF">
            <w:pPr>
              <w:pStyle w:val="Tabelle"/>
            </w:pPr>
          </w:p>
        </w:tc>
      </w:tr>
      <w:tr w:rsidR="00864DCF" w14:paraId="2482D29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FA7D2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611CF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B608F8" w14:textId="77777777" w:rsidR="00864DCF" w:rsidRDefault="00864DCF">
            <w:pPr>
              <w:pStyle w:val="Tabelle"/>
            </w:pPr>
          </w:p>
        </w:tc>
      </w:tr>
      <w:tr w:rsidR="00864DCF" w14:paraId="3927BB1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66D35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86F7B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49AABC" w14:textId="77777777" w:rsidR="00864DCF" w:rsidRDefault="00864DCF">
            <w:pPr>
              <w:pStyle w:val="Tabelle"/>
            </w:pPr>
          </w:p>
        </w:tc>
      </w:tr>
      <w:tr w:rsidR="00864DCF" w14:paraId="27E2661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18EE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38E6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49F900" w14:textId="77777777" w:rsidR="00864DCF" w:rsidRDefault="00864DCF">
            <w:pPr>
              <w:pStyle w:val="Tabelle"/>
            </w:pPr>
          </w:p>
        </w:tc>
      </w:tr>
      <w:tr w:rsidR="00864DCF" w14:paraId="32F3F99D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337277B0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96668C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8CEDCA7" w14:textId="77777777" w:rsidR="00864DCF" w:rsidRDefault="00864DCF">
            <w:pPr>
              <w:pStyle w:val="Tabelle"/>
            </w:pPr>
          </w:p>
        </w:tc>
      </w:tr>
      <w:tr w:rsidR="00864DCF" w14:paraId="6B6D572B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4BBDB1E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5D1FAF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2396CE19" w14:textId="77777777" w:rsidR="00864DCF" w:rsidRDefault="00864DCF">
            <w:pPr>
              <w:pStyle w:val="Tabelle"/>
            </w:pPr>
          </w:p>
        </w:tc>
      </w:tr>
    </w:tbl>
    <w:p w14:paraId="5CB5EE67" w14:textId="77777777" w:rsidR="00864DCF" w:rsidRDefault="00152130" w:rsidP="00152130">
      <w:pPr>
        <w:pStyle w:val="Nebentitel5"/>
        <w:ind w:left="0"/>
      </w:pPr>
      <w:proofErr w:type="spellStart"/>
      <w:r>
        <w:t>Exceptions</w:t>
      </w:r>
      <w:proofErr w:type="spellEnd"/>
      <w:r w:rsidR="00864DCF">
        <w:t>,</w:t>
      </w:r>
      <w:r>
        <w:t xml:space="preserve"> </w:t>
      </w:r>
      <w:proofErr w:type="spellStart"/>
      <w:r>
        <w:t>Variants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06"/>
        <w:gridCol w:w="6662"/>
      </w:tblGrid>
      <w:tr w:rsidR="00864DCF" w14:paraId="5C346C59" w14:textId="77777777" w:rsidTr="00B54276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14:paraId="4A87C0E8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pct10" w:color="auto" w:fill="FFFFFF"/>
          </w:tcPr>
          <w:p w14:paraId="550055CD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8E88B4B" w14:textId="77777777" w:rsidR="00864DCF" w:rsidRDefault="00152130" w:rsidP="00152130">
            <w:pPr>
              <w:pStyle w:val="Tabelle"/>
            </w:pPr>
            <w:proofErr w:type="spellStart"/>
            <w:r>
              <w:t>Step</w:t>
            </w:r>
            <w:proofErr w:type="spellEnd"/>
          </w:p>
        </w:tc>
      </w:tr>
      <w:tr w:rsidR="00B54276" w14:paraId="01711822" w14:textId="77777777" w:rsidTr="00B54276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14:paraId="622D83B2" w14:textId="19983C00" w:rsidR="00B54276" w:rsidRPr="00844AC7" w:rsidRDefault="00B54276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1.1</w:t>
            </w:r>
            <w:r w:rsidR="00E60F8B" w:rsidRPr="00844AC7">
              <w:rPr>
                <w:color w:val="000000"/>
              </w:rPr>
              <w:t>.1</w:t>
            </w:r>
          </w:p>
        </w:tc>
        <w:tc>
          <w:tcPr>
            <w:tcW w:w="120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23D0D" w14:textId="6B134E4B" w:rsidR="00B54276" w:rsidRPr="00844AC7" w:rsidRDefault="00E60F8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PIP, Benutzer, 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478CD917" w14:textId="0E5CCFB0" w:rsidR="006508AE" w:rsidRPr="00844AC7" w:rsidRDefault="00E60F8B" w:rsidP="006508AE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 empfängt keine Messdaten von dem Sensor</w:t>
            </w:r>
          </w:p>
        </w:tc>
      </w:tr>
      <w:tr w:rsidR="00B54276" w:rsidRPr="006508AE" w14:paraId="20FD871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77C7B" w14:textId="257099FF" w:rsidR="00B54276" w:rsidRPr="00844AC7" w:rsidRDefault="006508AE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</w:t>
            </w:r>
            <w:r w:rsidR="00E60F8B" w:rsidRPr="00844AC7">
              <w:rPr>
                <w:color w:val="000000"/>
              </w:rPr>
              <w:t>2.1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F7A5D" w14:textId="00429429" w:rsidR="00B54276" w:rsidRPr="00844AC7" w:rsidRDefault="006508AE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  <w:r w:rsidR="00E60F8B" w:rsidRPr="00844AC7">
              <w:rPr>
                <w:color w:val="000000"/>
              </w:rPr>
              <w:t>, 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761481" w14:textId="5BB7D858" w:rsidR="004A75CD" w:rsidRPr="00844AC7" w:rsidRDefault="00E60F8B" w:rsidP="004A75CD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Batteriestand ist nicht genügend</w:t>
            </w:r>
          </w:p>
        </w:tc>
      </w:tr>
      <w:tr w:rsidR="00B54276" w:rsidRPr="004A75CD" w14:paraId="18CC40D8" w14:textId="77777777" w:rsidTr="004A75CD">
        <w:trPr>
          <w:trHeight w:val="355"/>
        </w:trPr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A6C46" w14:textId="0C6337CC" w:rsidR="00B54276" w:rsidRPr="00844AC7" w:rsidRDefault="00E60F8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1.2</w:t>
            </w:r>
            <w:r w:rsidR="004A75CD" w:rsidRPr="00844AC7">
              <w:rPr>
                <w:color w:val="000000"/>
              </w:rPr>
              <w:t>.</w:t>
            </w:r>
            <w:r w:rsidRPr="00844AC7">
              <w:rPr>
                <w:color w:val="000000"/>
              </w:rPr>
              <w:t>2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885B6" w14:textId="5560436E" w:rsidR="00B54276" w:rsidRPr="00844AC7" w:rsidRDefault="00E60F8B" w:rsidP="00B54276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0E4726" w14:textId="6A73B87D" w:rsidR="00B54276" w:rsidRPr="00844AC7" w:rsidRDefault="00E60F8B" w:rsidP="006A4A87">
            <w:pPr>
              <w:pStyle w:val="Tabelle"/>
              <w:ind w:left="0" w:firstLine="0"/>
              <w:rPr>
                <w:color w:val="000000"/>
              </w:rPr>
            </w:pPr>
            <w:r w:rsidRPr="00844AC7">
              <w:rPr>
                <w:color w:val="000000"/>
              </w:rPr>
              <w:t>Messdaten weichen stark von den Normalmessungen ab</w:t>
            </w:r>
          </w:p>
        </w:tc>
      </w:tr>
      <w:tr w:rsidR="004A75CD" w14:paraId="3B3B2B44" w14:textId="77777777" w:rsidTr="004950D1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18D1A" w14:textId="16B7403E" w:rsidR="004A75CD" w:rsidRPr="00844AC7" w:rsidRDefault="001F678F" w:rsidP="004950D1">
            <w:pPr>
              <w:pStyle w:val="Tabelle"/>
              <w:ind w:left="0" w:firstLine="0"/>
              <w:rPr>
                <w:color w:val="000000"/>
              </w:rPr>
            </w:pPr>
            <w:r w:rsidRPr="00844AC7">
              <w:rPr>
                <w:color w:val="000000"/>
              </w:rPr>
              <w:t>1.3</w:t>
            </w:r>
            <w:r w:rsidR="00E60F8B" w:rsidRPr="00844AC7">
              <w:rPr>
                <w:color w:val="000000"/>
              </w:rPr>
              <w:t>.</w:t>
            </w:r>
            <w:r w:rsidRPr="00844AC7">
              <w:rPr>
                <w:color w:val="000000"/>
              </w:rPr>
              <w:t>2.1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F0E2A" w14:textId="32B77C86" w:rsidR="004A75CD" w:rsidRPr="00844AC7" w:rsidRDefault="001F678F" w:rsidP="004950D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6F346D" w14:textId="58482C91" w:rsidR="004A75CD" w:rsidRPr="00844AC7" w:rsidRDefault="001F678F" w:rsidP="004950D1">
            <w:pPr>
              <w:pStyle w:val="Tabelle"/>
              <w:rPr>
                <w:color w:val="000000"/>
              </w:rPr>
            </w:pPr>
            <w:r w:rsidRPr="00844AC7">
              <w:rPr>
                <w:color w:val="000000"/>
              </w:rPr>
              <w:t>Katheter ist nicht am richtigen Platz</w:t>
            </w:r>
          </w:p>
        </w:tc>
      </w:tr>
      <w:tr w:rsidR="00B54276" w14:paraId="2C545DC5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04F3F" w14:textId="10F09F7C" w:rsidR="00B54276" w:rsidRDefault="001F678F" w:rsidP="001F678F">
            <w:pPr>
              <w:pStyle w:val="Tabelle"/>
            </w:pPr>
            <w:r>
              <w:t>1.3.2.2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4D073E" w14:textId="05141209" w:rsidR="00B54276" w:rsidRDefault="001F678F" w:rsidP="00B54276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1BA9F7" w14:textId="6E04959E" w:rsidR="00B54276" w:rsidRDefault="001F678F" w:rsidP="00B54276">
            <w:pPr>
              <w:pStyle w:val="Tabelle"/>
            </w:pPr>
            <w:r>
              <w:t>Dosis wurde nicht definiert</w:t>
            </w:r>
          </w:p>
        </w:tc>
      </w:tr>
      <w:tr w:rsidR="00B54276" w14:paraId="6938C8D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1DC4" w14:textId="2E1BFE3D" w:rsidR="00B54276" w:rsidRDefault="001F678F" w:rsidP="001F678F">
            <w:pPr>
              <w:pStyle w:val="Tabelle"/>
            </w:pPr>
            <w:r>
              <w:t>1.3.2.3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8C1D1" w14:textId="581AB78D" w:rsidR="00B54276" w:rsidRDefault="001F678F" w:rsidP="00B54276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60520E" w14:textId="1400922A" w:rsidR="00B54276" w:rsidRDefault="001F678F" w:rsidP="00B54276">
            <w:pPr>
              <w:pStyle w:val="Tabelle"/>
            </w:pPr>
            <w:r>
              <w:t>Zeitumstellung (pumpt Insulin zeitlich versetzt)</w:t>
            </w:r>
          </w:p>
        </w:tc>
      </w:tr>
      <w:tr w:rsidR="00B54276" w14:paraId="4C484B43" w14:textId="77777777" w:rsidTr="00B54276">
        <w:tc>
          <w:tcPr>
            <w:tcW w:w="637" w:type="dxa"/>
            <w:tcBorders>
              <w:top w:val="dotted" w:sz="4" w:space="0" w:color="auto"/>
              <w:right w:val="dotted" w:sz="4" w:space="0" w:color="auto"/>
            </w:tcBorders>
          </w:tcPr>
          <w:p w14:paraId="427DAD5B" w14:textId="6D7FD862" w:rsidR="00B54276" w:rsidRDefault="001F678F" w:rsidP="00B54276">
            <w:pPr>
              <w:pStyle w:val="Tabelle"/>
            </w:pPr>
            <w:r>
              <w:t>1.3.3.1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A70604F" w14:textId="0F28504A" w:rsidR="00B54276" w:rsidRDefault="001F678F" w:rsidP="00B54276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42BB83F" w14:textId="189CCF1F" w:rsidR="00B54276" w:rsidRDefault="001F678F" w:rsidP="00B54276">
            <w:pPr>
              <w:pStyle w:val="Tabelle"/>
            </w:pPr>
            <w:r>
              <w:t>Benutzer reagiert nicht</w:t>
            </w:r>
          </w:p>
        </w:tc>
      </w:tr>
      <w:tr w:rsidR="00B54276" w14:paraId="1358A12E" w14:textId="77777777" w:rsidTr="00B54276">
        <w:tc>
          <w:tcPr>
            <w:tcW w:w="63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C7C2548" w14:textId="77777777" w:rsidR="00B54276" w:rsidRDefault="00B54276" w:rsidP="001F678F">
            <w:pPr>
              <w:pStyle w:val="Tabelle"/>
              <w:ind w:left="0" w:firstLine="0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1AEE9C4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E4AB6ED" w14:textId="77777777" w:rsidR="00B54276" w:rsidRDefault="00B54276" w:rsidP="00B54276">
            <w:pPr>
              <w:pStyle w:val="Tabelle"/>
            </w:pPr>
          </w:p>
        </w:tc>
      </w:tr>
    </w:tbl>
    <w:p w14:paraId="4A2C1796" w14:textId="77777777" w:rsidR="00864DCF" w:rsidRDefault="00864DCF" w:rsidP="009A4D67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B601D" w14:textId="77777777" w:rsidR="00F478BB" w:rsidRDefault="00F478BB">
      <w:r>
        <w:separator/>
      </w:r>
    </w:p>
  </w:endnote>
  <w:endnote w:type="continuationSeparator" w:id="0">
    <w:p w14:paraId="6CCD8494" w14:textId="77777777" w:rsidR="00F478BB" w:rsidRDefault="00F4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20AED304" w14:textId="77777777">
      <w:tc>
        <w:tcPr>
          <w:tcW w:w="851" w:type="dxa"/>
        </w:tcPr>
        <w:p w14:paraId="5DF5258F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B54276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F478BB">
            <w:rPr>
              <w:noProof/>
            </w:rPr>
            <w:pict w14:anchorId="3C334328"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6DE201CA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DD7C8" w14:textId="77777777" w:rsidR="00F478BB" w:rsidRDefault="00F478BB">
      <w:r>
        <w:separator/>
      </w:r>
    </w:p>
  </w:footnote>
  <w:footnote w:type="continuationSeparator" w:id="0">
    <w:p w14:paraId="3633EFD2" w14:textId="77777777" w:rsidR="00F478BB" w:rsidRDefault="00F478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63DC08FC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61CA2078" w14:textId="77777777" w:rsidR="00864DCF" w:rsidRDefault="00864DCF">
          <w:pPr>
            <w:jc w:val="right"/>
          </w:pPr>
          <w:r>
            <w:rPr>
              <w:noProof/>
            </w:rPr>
            <w:object w:dxaOrig="520" w:dyaOrig="1000" w14:anchorId="197BC4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05pt;height:49.65pt" o:ole="" fillcolor="window">
                <v:imagedata r:id="rId1" o:title=""/>
              </v:shape>
              <o:OLEObject Type="Embed" ProgID="Word.Picture.8" ShapeID="_x0000_i1025" DrawAspect="Content" ObjectID="_1538327753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224C7B94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6B2DAA64" w14:textId="77777777" w:rsidR="00864DCF" w:rsidRDefault="00844AC7">
          <w:pPr>
            <w:jc w:val="right"/>
          </w:pPr>
          <w:fldSimple w:instr=" TITLE  \* MERGEFORMAT ">
            <w:r w:rsidR="00B54276">
              <w:t>Anhang</w:t>
            </w:r>
          </w:fldSimple>
        </w:p>
        <w:p w14:paraId="51EE9F0F" w14:textId="77777777" w:rsidR="00864DCF" w:rsidRDefault="00864DCF">
          <w:pPr>
            <w:jc w:val="right"/>
            <w:rPr>
              <w:sz w:val="16"/>
            </w:rPr>
          </w:pPr>
        </w:p>
        <w:p w14:paraId="4A58EF78" w14:textId="77777777" w:rsidR="00864DCF" w:rsidRDefault="00864DCF">
          <w:pPr>
            <w:jc w:val="right"/>
          </w:pPr>
        </w:p>
        <w:p w14:paraId="50E7B372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intos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ag</w:t>
          </w:r>
          <w:proofErr w:type="spellEnd"/>
        </w:p>
      </w:tc>
    </w:tr>
  </w:tbl>
  <w:p w14:paraId="0B518CF5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339F5"/>
    <w:rsid w:val="00152130"/>
    <w:rsid w:val="001D2022"/>
    <w:rsid w:val="001F678F"/>
    <w:rsid w:val="003A58C5"/>
    <w:rsid w:val="003B2C18"/>
    <w:rsid w:val="00485E36"/>
    <w:rsid w:val="004A75CD"/>
    <w:rsid w:val="005812AF"/>
    <w:rsid w:val="006508AE"/>
    <w:rsid w:val="006A4A87"/>
    <w:rsid w:val="00743566"/>
    <w:rsid w:val="00756C9F"/>
    <w:rsid w:val="007E2780"/>
    <w:rsid w:val="007F6E04"/>
    <w:rsid w:val="00844AC7"/>
    <w:rsid w:val="0086086C"/>
    <w:rsid w:val="00864DCF"/>
    <w:rsid w:val="00867D40"/>
    <w:rsid w:val="00941763"/>
    <w:rsid w:val="009A1E85"/>
    <w:rsid w:val="009A4D67"/>
    <w:rsid w:val="009C388F"/>
    <w:rsid w:val="00B54276"/>
    <w:rsid w:val="00D35A0B"/>
    <w:rsid w:val="00E11988"/>
    <w:rsid w:val="00E6085F"/>
    <w:rsid w:val="00E60F8B"/>
    <w:rsid w:val="00E90EB2"/>
    <w:rsid w:val="00EE5A51"/>
    <w:rsid w:val="00F4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85AEE6E"/>
  <w15:docId w15:val="{40B596A5-B26C-43E8-A6C6-BBFA2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link w:val="KommentartextZchn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Kommentarzeichen">
    <w:name w:val="annotation reference"/>
    <w:uiPriority w:val="99"/>
    <w:semiHidden/>
    <w:unhideWhenUsed/>
    <w:rsid w:val="004A75CD"/>
    <w:rPr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5CD"/>
    <w:rPr>
      <w:b/>
      <w:bCs/>
    </w:rPr>
  </w:style>
  <w:style w:type="character" w:customStyle="1" w:styleId="KommentartextZchn">
    <w:name w:val="Kommentartext Zchn"/>
    <w:link w:val="Kommentartext"/>
    <w:semiHidden/>
    <w:rsid w:val="004A75CD"/>
    <w:rPr>
      <w:rFonts w:ascii="Frutiger 55 Roman" w:hAnsi="Frutiger 55 Roman"/>
      <w:lang w:eastAsia="en-US"/>
    </w:rPr>
  </w:style>
  <w:style w:type="character" w:customStyle="1" w:styleId="KommentarthemaZchn">
    <w:name w:val="Kommentarthema Zchn"/>
    <w:link w:val="Kommentarthema"/>
    <w:uiPriority w:val="99"/>
    <w:semiHidden/>
    <w:rsid w:val="004A75CD"/>
    <w:rPr>
      <w:rFonts w:ascii="Frutiger 55 Roman" w:hAnsi="Frutiger 55 Roman"/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5CD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4A75C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63B85-8059-684D-AD57-ACB2AB55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0</TotalTime>
  <Pages>1</Pages>
  <Words>169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Sevinc Burcu [sevib1]</cp:lastModifiedBy>
  <cp:revision>13</cp:revision>
  <cp:lastPrinted>2013-03-05T11:36:00Z</cp:lastPrinted>
  <dcterms:created xsi:type="dcterms:W3CDTF">2013-10-16T09:36:00Z</dcterms:created>
  <dcterms:modified xsi:type="dcterms:W3CDTF">2016-10-18T18:29:00Z</dcterms:modified>
</cp:coreProperties>
</file>