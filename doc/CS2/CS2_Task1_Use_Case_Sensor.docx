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DCF" w:rsidRDefault="00756C9F">
      <w:pPr>
        <w:pStyle w:val="Textkrper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E6085F" w:rsidP="00152130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4218EC">
            <w:pPr>
              <w:pStyle w:val="Tabelle"/>
            </w:pPr>
            <w:r>
              <w:t>2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354D43">
            <w:pPr>
              <w:pStyle w:val="Tabelle"/>
            </w:pPr>
            <w:r>
              <w:t>Blutzuckermessen - Sensor</w:t>
            </w:r>
            <w:r w:rsidR="004218EC">
              <w:t xml:space="preserve"> 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D01E56">
            <w:pPr>
              <w:pStyle w:val="Tabelle"/>
            </w:pPr>
            <w:r>
              <w:t xml:space="preserve">Der Blutzucker wird automatisch oder </w:t>
            </w:r>
            <w:r w:rsidR="00D959E2">
              <w:t xml:space="preserve">vom Benutzer manuell gemessen 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D959E2">
            <w:pPr>
              <w:pStyle w:val="Tabelle"/>
            </w:pPr>
            <w:r>
              <w:t>Insulinpumpe (Sensor), Nutzer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D01E56">
            <w:pPr>
              <w:pStyle w:val="Tabelle"/>
            </w:pPr>
            <w:r>
              <w:t>Blutzucker muss gemessen werden, dazu ist ein Sensor vorhanden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D01E56">
            <w:pPr>
              <w:pStyle w:val="Tabelle"/>
            </w:pPr>
            <w:r>
              <w:t>Der Blutzucker wurde gemessen und an die Insulinpumpe übermittelt</w:t>
            </w:r>
          </w:p>
        </w:tc>
      </w:tr>
    </w:tbl>
    <w:p w:rsidR="00864DCF" w:rsidRDefault="00152130" w:rsidP="00152130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Description</w:t>
            </w:r>
          </w:p>
        </w:tc>
      </w:tr>
      <w:tr w:rsidR="00864DCF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D959E2" w:rsidP="00D959E2">
            <w:pPr>
              <w:pStyle w:val="Tabelle"/>
            </w:pPr>
            <w:r>
              <w:t>1.0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Misst</w:t>
            </w:r>
            <w:r w:rsidR="00D12175">
              <w:t xml:space="preserve"> automatisch</w:t>
            </w:r>
            <w:r>
              <w:t xml:space="preserve"> </w:t>
            </w:r>
            <w:r w:rsidR="00354D43">
              <w:t xml:space="preserve">in bestimmten Intervall </w:t>
            </w:r>
            <w:r>
              <w:t>Blutzuckergehalt im Blut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9E2" w:rsidRDefault="00D959E2" w:rsidP="00D959E2">
            <w:pPr>
              <w:pStyle w:val="Tabelle"/>
            </w:pPr>
            <w:r>
              <w:t>1.1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9E2" w:rsidRDefault="00D959E2" w:rsidP="00354D43">
            <w:pPr>
              <w:pStyle w:val="Tabelle"/>
            </w:pPr>
            <w:r>
              <w:t xml:space="preserve">Wenn Spiegel zu tief ist, gibt Sensor das Signal weiter zur </w:t>
            </w:r>
            <w:r w:rsidR="00354D43">
              <w:t>PIP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1.2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Kann Blutzuckergehalt per Knopfdruck manuell messen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9E2" w:rsidRDefault="00D959E2" w:rsidP="00D959E2">
            <w:pPr>
              <w:pStyle w:val="Tabelle"/>
            </w:pPr>
            <w:r>
              <w:t>1.3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959E2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959E2" w:rsidP="00D12175">
            <w:pPr>
              <w:pStyle w:val="Tabelle"/>
            </w:pPr>
            <w:r>
              <w:t>Wenn Gehalt zu tief, kann</w:t>
            </w:r>
            <w:r w:rsidR="00D12175">
              <w:t xml:space="preserve"> Benutzer das</w:t>
            </w:r>
            <w:r>
              <w:t xml:space="preserve"> Insulin per Knopfdruck </w:t>
            </w:r>
            <w:r w:rsidR="00D12175">
              <w:t>verabreichen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1.4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Bei Extremwerte Aufforderung zur manuellen Zweitmessung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1.5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Nach Blutzuckermessung automatische Angabe der Insulinmenge, welche verabreicht werden muss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1.6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354D43">
            <w:pPr>
              <w:pStyle w:val="Tabelle"/>
            </w:pPr>
            <w:r>
              <w:t xml:space="preserve">Sensor sendet Messergebnisse an Gerät 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152130" w:rsidP="00152130">
      <w:pPr>
        <w:pStyle w:val="Nebentitel5"/>
        <w:ind w:left="0"/>
      </w:pPr>
      <w:r>
        <w:t>Exceptions</w:t>
      </w:r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1276"/>
        <w:gridCol w:w="6662"/>
      </w:tblGrid>
      <w:tr w:rsidR="00864DCF" w:rsidTr="00D12175">
        <w:tc>
          <w:tcPr>
            <w:tcW w:w="69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Step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1.0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 xml:space="preserve">Sensor reagiert nicht oder Funktioniert nicht richtig 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1.0.1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Sensor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 xml:space="preserve">Fordert Benutzer auf den Blutzucker manuell zu messen 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1.0.3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 xml:space="preserve">Drückt auf den Knopf um Blutzucker zu messen 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1.0.4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D12175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D12175" w:rsidP="00743E82">
            <w:pPr>
              <w:pStyle w:val="Tabelle"/>
            </w:pPr>
            <w:r>
              <w:t xml:space="preserve">Messung mit einem </w:t>
            </w:r>
            <w:r w:rsidR="00743E82">
              <w:t xml:space="preserve">anderen </w:t>
            </w:r>
            <w:r>
              <w:t xml:space="preserve">Blutzuckermessgerät </w:t>
            </w: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D12175">
        <w:tc>
          <w:tcPr>
            <w:tcW w:w="69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864DCF" w:rsidP="00152130">
      <w:pPr>
        <w:pStyle w:val="Standardtext"/>
        <w:ind w:left="0"/>
      </w:pPr>
    </w:p>
    <w:sectPr w:rsidR="00864DCF" w:rsidSect="00152130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319" w:rsidRDefault="00C20319">
      <w:r>
        <w:separator/>
      </w:r>
    </w:p>
  </w:endnote>
  <w:endnote w:type="continuationSeparator" w:id="0">
    <w:p w:rsidR="00C20319" w:rsidRDefault="00C2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>
      <w:tc>
        <w:tcPr>
          <w:tcW w:w="851" w:type="dxa"/>
        </w:tcPr>
        <w:p w:rsidR="00864DCF" w:rsidRDefault="00864DCF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1D2022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226908"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6066155</wp:posOffset>
                    </wp:positionH>
                    <wp:positionV relativeFrom="paragraph">
                      <wp:posOffset>-29210</wp:posOffset>
                    </wp:positionV>
                    <wp:extent cx="640080" cy="0"/>
                    <wp:effectExtent l="0" t="0" r="0" b="0"/>
                    <wp:wrapNone/>
                    <wp:docPr id="1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640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4D0F7E4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65pt,-2.3pt" to="528.0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yGFwIAADE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" o:allowincell="f"/>
                </w:pict>
              </mc:Fallback>
            </mc:AlternateConten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:rsidR="00864DCF" w:rsidRDefault="00864D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319" w:rsidRDefault="00C20319">
      <w:r>
        <w:separator/>
      </w:r>
    </w:p>
  </w:footnote>
  <w:footnote w:type="continuationSeparator" w:id="0">
    <w:p w:rsidR="00C20319" w:rsidRDefault="00C20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>
      <w:trPr>
        <w:trHeight w:hRule="exact" w:val="1060"/>
      </w:trPr>
      <w:tc>
        <w:tcPr>
          <w:tcW w:w="851" w:type="dxa"/>
          <w:tcBorders>
            <w:bottom w:val="nil"/>
          </w:tcBorders>
        </w:tcPr>
        <w:p w:rsidR="00864DCF" w:rsidRDefault="00864DCF">
          <w:pPr>
            <w:jc w:val="right"/>
          </w:pPr>
          <w:r>
            <w:rPr>
              <w:noProof/>
            </w:rPr>
            <w:object w:dxaOrig="516" w:dyaOrig="99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pt;height:50pt" fillcolor="window">
                <v:imagedata r:id="rId1" o:title=""/>
              </v:shape>
              <o:OLEObject Type="Embed" ProgID="Word.Picture.8" ShapeID="_x0000_i1025" DrawAspect="Content" ObjectID="_1537645543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:rsidR="00864DCF" w:rsidRDefault="00C20319">
          <w:pPr>
            <w:jc w:val="right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D2022">
            <w:t>Anhang</w:t>
          </w:r>
          <w:r>
            <w:fldChar w:fldCharType="end"/>
          </w:r>
        </w:p>
        <w:p w:rsidR="00864DCF" w:rsidRDefault="00864DCF">
          <w:pPr>
            <w:jc w:val="right"/>
            <w:rPr>
              <w:sz w:val="16"/>
            </w:rPr>
          </w:pPr>
        </w:p>
        <w:p w:rsidR="00864DCF" w:rsidRDefault="00864DCF">
          <w:pPr>
            <w:jc w:val="right"/>
          </w:pPr>
        </w:p>
        <w:p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:rsidR="00864DCF" w:rsidRDefault="00864DC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 w15:restartNumberingAfterBreak="0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 w15:restartNumberingAfterBreak="0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47"/>
    <w:rsid w:val="000339C5"/>
    <w:rsid w:val="00061447"/>
    <w:rsid w:val="00152130"/>
    <w:rsid w:val="001D2022"/>
    <w:rsid w:val="00226908"/>
    <w:rsid w:val="00354D43"/>
    <w:rsid w:val="003A58C5"/>
    <w:rsid w:val="003B2C18"/>
    <w:rsid w:val="004218EC"/>
    <w:rsid w:val="00743E82"/>
    <w:rsid w:val="00756C9F"/>
    <w:rsid w:val="007E2780"/>
    <w:rsid w:val="00864DCF"/>
    <w:rsid w:val="00867D40"/>
    <w:rsid w:val="00A323A8"/>
    <w:rsid w:val="00B32C6A"/>
    <w:rsid w:val="00BE0CE1"/>
    <w:rsid w:val="00C20319"/>
    <w:rsid w:val="00D01E56"/>
    <w:rsid w:val="00D12175"/>
    <w:rsid w:val="00D959E2"/>
    <w:rsid w:val="00E11988"/>
    <w:rsid w:val="00E6085F"/>
    <w:rsid w:val="00E8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C8617C6"/>
  <w15:docId w15:val="{F3A4A5BE-B770-48E1-BD3D-B7BB56F7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rFonts w:ascii="Frutiger 55 Roman" w:hAnsi="Frutiger 55 Roman"/>
      <w:lang w:val="de-DE"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B7044-BBC7-480D-A062-FA8D6117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BigDoc3</Template>
  <TotalTime>0</TotalTime>
  <Pages>1</Pages>
  <Words>178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Anhang</vt:lpstr>
      <vt:lpstr>Anhang</vt:lpstr>
    </vt:vector>
  </TitlesOfParts>
  <Company>intos ag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Fabian Kammermann</cp:lastModifiedBy>
  <cp:revision>6</cp:revision>
  <cp:lastPrinted>2013-03-05T11:36:00Z</cp:lastPrinted>
  <dcterms:created xsi:type="dcterms:W3CDTF">2016-10-08T14:01:00Z</dcterms:created>
  <dcterms:modified xsi:type="dcterms:W3CDTF">2016-10-10T20:53:00Z</dcterms:modified>
</cp:coreProperties>
</file>